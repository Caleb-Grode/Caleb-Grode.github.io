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F0754" w14:textId="27B7AC27" w:rsidR="00816216" w:rsidRPr="005429FF" w:rsidRDefault="00ED08D1" w:rsidP="00141A4C">
      <w:pPr>
        <w:pStyle w:val="Title"/>
        <w:rPr>
          <w:sz w:val="52"/>
          <w:szCs w:val="52"/>
        </w:rPr>
      </w:pPr>
      <w:r w:rsidRPr="005429FF">
        <w:rPr>
          <w:sz w:val="52"/>
          <w:szCs w:val="52"/>
        </w:rPr>
        <w:t>Caleb Grode</w:t>
      </w:r>
    </w:p>
    <w:p w14:paraId="3138ED1F" w14:textId="36B87ACE" w:rsidR="00141A4C" w:rsidRDefault="00B26ADC" w:rsidP="00141A4C">
      <w:r>
        <w:t>1612 166</w:t>
      </w:r>
      <w:r w:rsidRPr="00B26ADC">
        <w:rPr>
          <w:vertAlign w:val="superscript"/>
        </w:rPr>
        <w:t>TH</w:t>
      </w:r>
      <w:r>
        <w:t xml:space="preserve"> Pl SE Mill Creek WA 98012</w:t>
      </w:r>
      <w:r w:rsidR="00141A4C">
        <w:t> | </w:t>
      </w:r>
      <w:r w:rsidR="0021721A">
        <w:t>360-904-9241</w:t>
      </w:r>
      <w:r w:rsidR="00141A4C">
        <w:t> | </w:t>
      </w:r>
      <w:r>
        <w:t>grode.caleb@gmail.com</w:t>
      </w:r>
    </w:p>
    <w:p w14:paraId="6FED7C4D" w14:textId="4443D3F2" w:rsidR="006270A9" w:rsidRDefault="0021721A" w:rsidP="00141A4C">
      <w:pPr>
        <w:pStyle w:val="Heading1"/>
      </w:pPr>
      <w:r>
        <w:t>Summary</w:t>
      </w:r>
    </w:p>
    <w:p w14:paraId="04C67F1A" w14:textId="27336F96" w:rsidR="006270A9" w:rsidRDefault="00D336AB">
      <w:r>
        <w:t>Student at Whitworth University who graduated with honors from Community College</w:t>
      </w:r>
      <w:r w:rsidR="00396800">
        <w:t xml:space="preserve"> through the </w:t>
      </w:r>
      <w:r w:rsidR="009A78D2">
        <w:t xml:space="preserve">Washington State Community College </w:t>
      </w:r>
      <w:r w:rsidR="00396800">
        <w:t>Running Start Program.</w:t>
      </w:r>
    </w:p>
    <w:p w14:paraId="7B4C8409" w14:textId="49FF9DDA" w:rsidR="007140C2" w:rsidRDefault="007140C2">
      <w:r>
        <w:t xml:space="preserve">GPA: </w:t>
      </w:r>
      <w:r w:rsidR="002C4117">
        <w:t>3.67</w:t>
      </w:r>
      <w:r w:rsidR="00BA544D">
        <w:tab/>
        <w:t xml:space="preserve">Expected </w:t>
      </w:r>
      <w:r w:rsidR="00F13B58">
        <w:t xml:space="preserve">Undergraduate </w:t>
      </w:r>
      <w:r w:rsidR="00BA544D">
        <w:t>Graduation: 2021</w:t>
      </w:r>
    </w:p>
    <w:sdt>
      <w:sdtPr>
        <w:alias w:val="Education:"/>
        <w:tag w:val="Education:"/>
        <w:id w:val="807127995"/>
        <w:placeholder>
          <w:docPart w:val="EF93CFC88674481296C5314D9407CD1A"/>
        </w:placeholder>
        <w:temporary/>
        <w:showingPlcHdr/>
        <w15:appearance w15:val="hidden"/>
      </w:sdtPr>
      <w:sdtEndPr/>
      <w:sdtContent>
        <w:p w14:paraId="4E06B5ED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727E28C0" w14:textId="63E8DFB2" w:rsidR="006270A9" w:rsidRDefault="0021721A">
      <w:pPr>
        <w:pStyle w:val="Heading2"/>
      </w:pPr>
      <w:r>
        <w:t>Associate in Arts</w:t>
      </w:r>
      <w:r w:rsidR="009D5933">
        <w:t> | </w:t>
      </w:r>
      <w:r w:rsidR="00396800">
        <w:t>May 2018</w:t>
      </w:r>
      <w:r w:rsidR="009D5933">
        <w:t> | </w:t>
      </w:r>
      <w:r>
        <w:t>Everett Community College</w:t>
      </w:r>
    </w:p>
    <w:p w14:paraId="1386CEAF" w14:textId="15C8B768" w:rsidR="008D2F9C" w:rsidRPr="008D2F9C" w:rsidRDefault="008D2F9C" w:rsidP="008D2F9C">
      <w:pPr>
        <w:pStyle w:val="ListBullet"/>
      </w:pPr>
      <w:r w:rsidRPr="008D2F9C">
        <w:t>Related coursework: General Studies with marine biology focus through Everett Community College’s Ocean Research College Academy program.</w:t>
      </w:r>
    </w:p>
    <w:p w14:paraId="0ACA3711" w14:textId="77777777" w:rsidR="0021721A" w:rsidRDefault="0021721A" w:rsidP="0021721A">
      <w:pPr>
        <w:pStyle w:val="Heading2"/>
      </w:pPr>
      <w:r>
        <w:t>Current Education</w:t>
      </w:r>
    </w:p>
    <w:p w14:paraId="0AAF40CD" w14:textId="6B098E27" w:rsidR="0021721A" w:rsidRDefault="0021721A" w:rsidP="00D336AB">
      <w:pPr>
        <w:pStyle w:val="ListBullet"/>
      </w:pPr>
      <w:r>
        <w:t>I am currently enrolled at Whitworth University and am studying computer science and business</w:t>
      </w:r>
      <w:r w:rsidR="00FE7F9F">
        <w:t xml:space="preserve"> working towards a </w:t>
      </w:r>
      <w:proofErr w:type="gramStart"/>
      <w:r w:rsidR="001C6B37">
        <w:t>b</w:t>
      </w:r>
      <w:r w:rsidR="00592303">
        <w:t xml:space="preserve">achelor of </w:t>
      </w:r>
      <w:r w:rsidR="001C6B37">
        <w:t>s</w:t>
      </w:r>
      <w:r w:rsidR="00592303">
        <w:t>cience</w:t>
      </w:r>
      <w:proofErr w:type="gramEnd"/>
      <w:r w:rsidR="00FE7F9F">
        <w:t xml:space="preserve"> in </w:t>
      </w:r>
      <w:r w:rsidR="0043395C">
        <w:t>computer science</w:t>
      </w:r>
      <w:r w:rsidR="00B33A45">
        <w:t>, minor in business</w:t>
      </w:r>
      <w:r w:rsidR="0043395C">
        <w:t xml:space="preserve"> and an </w:t>
      </w:r>
      <w:r w:rsidR="00592303">
        <w:t>master’s in business administration</w:t>
      </w:r>
      <w:r>
        <w:t>.</w:t>
      </w:r>
    </w:p>
    <w:sdt>
      <w:sdtPr>
        <w:alias w:val="Skills &amp; Abilities:"/>
        <w:tag w:val="Skills &amp; Abilities:"/>
        <w:id w:val="458624136"/>
        <w:placeholder>
          <w:docPart w:val="1306EE1583DD473C908EFF1AABB9ACE1"/>
        </w:placeholder>
        <w:temporary/>
        <w:showingPlcHdr/>
        <w15:appearance w15:val="hidden"/>
      </w:sdtPr>
      <w:sdtEndPr/>
      <w:sdtContent>
        <w:p w14:paraId="00559FBD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sdt>
      <w:sdtPr>
        <w:alias w:val="Leadership:"/>
        <w:tag w:val="Leadership:"/>
        <w:id w:val="1837562325"/>
        <w:placeholder>
          <w:docPart w:val="7376ACB6254246538C7136D87218D456"/>
        </w:placeholder>
        <w:temporary/>
        <w:showingPlcHdr/>
        <w15:appearance w15:val="hidden"/>
      </w:sdtPr>
      <w:sdtEndPr/>
      <w:sdtContent>
        <w:p w14:paraId="6FDDD007" w14:textId="77777777" w:rsidR="006E5583" w:rsidRDefault="006E5583" w:rsidP="006E5583">
          <w:pPr>
            <w:pStyle w:val="Heading2"/>
          </w:pPr>
          <w:r>
            <w:t>Leadership</w:t>
          </w:r>
        </w:p>
      </w:sdtContent>
    </w:sdt>
    <w:p w14:paraId="2B82897E" w14:textId="6E578D6F" w:rsidR="006270A9" w:rsidRDefault="00874C56" w:rsidP="006E5583">
      <w:pPr>
        <w:pStyle w:val="ListBullet"/>
      </w:pPr>
      <w:r>
        <w:t>While</w:t>
      </w:r>
      <w:r w:rsidR="006E5583">
        <w:t xml:space="preserve"> </w:t>
      </w:r>
      <w:r w:rsidR="004B2E63">
        <w:t xml:space="preserve">homeschooled, </w:t>
      </w:r>
      <w:r w:rsidR="00BE0C02">
        <w:t>I was</w:t>
      </w:r>
      <w:r w:rsidR="00846A62">
        <w:t xml:space="preserve"> captain of </w:t>
      </w:r>
      <w:r w:rsidR="006E5583">
        <w:t>my local high school</w:t>
      </w:r>
      <w:r w:rsidR="004B2E63">
        <w:t>’s</w:t>
      </w:r>
      <w:r w:rsidR="006E5583">
        <w:t xml:space="preserve"> Cross Country and Track program</w:t>
      </w:r>
      <w:r w:rsidR="0098285A">
        <w:t>s</w:t>
      </w:r>
      <w:r w:rsidR="00505CD4">
        <w:t>.</w:t>
      </w:r>
      <w:r w:rsidR="006E5583">
        <w:t xml:space="preserve"> </w:t>
      </w:r>
      <w:r w:rsidR="00505CD4">
        <w:t>D</w:t>
      </w:r>
      <w:r w:rsidR="006E5583">
        <w:t xml:space="preserve">uring my senior year of high </w:t>
      </w:r>
      <w:r w:rsidR="00460425">
        <w:t>school,</w:t>
      </w:r>
      <w:r w:rsidR="00505CD4">
        <w:t xml:space="preserve"> I </w:t>
      </w:r>
      <w:proofErr w:type="spellStart"/>
      <w:r w:rsidR="00505CD4">
        <w:t>led</w:t>
      </w:r>
      <w:proofErr w:type="spellEnd"/>
      <w:r w:rsidR="00505CD4">
        <w:t xml:space="preserve"> my</w:t>
      </w:r>
      <w:r w:rsidR="004B3634">
        <w:t xml:space="preserve"> </w:t>
      </w:r>
      <w:r w:rsidR="00126D88">
        <w:t>varsity</w:t>
      </w:r>
      <w:r w:rsidR="00505CD4">
        <w:t xml:space="preserve"> team to state.</w:t>
      </w:r>
      <w:r w:rsidR="006E5583">
        <w:t xml:space="preserve"> </w:t>
      </w:r>
      <w:r w:rsidR="004B3634">
        <w:t>T</w:t>
      </w:r>
      <w:r w:rsidR="006E5583">
        <w:t>hese teams consisted</w:t>
      </w:r>
      <w:r w:rsidR="008313F1">
        <w:t xml:space="preserve"> of 50 plus members allowing for</w:t>
      </w:r>
      <w:r w:rsidR="003A2469">
        <w:t xml:space="preserve"> </w:t>
      </w:r>
      <w:r w:rsidR="005956C9">
        <w:t>me to enhance my skill</w:t>
      </w:r>
      <w:r w:rsidR="004B3634">
        <w:t>s</w:t>
      </w:r>
      <w:r w:rsidR="006E5583">
        <w:t>.</w:t>
      </w:r>
      <w:r w:rsidR="0095771C">
        <w:t xml:space="preserve"> </w:t>
      </w:r>
      <w:r w:rsidR="00E67B28">
        <w:t>Currently</w:t>
      </w:r>
      <w:r w:rsidR="00F13B58">
        <w:t>,</w:t>
      </w:r>
      <w:r w:rsidR="00E67B28">
        <w:t xml:space="preserve"> I continue to hone my</w:t>
      </w:r>
      <w:r w:rsidR="005D0955">
        <w:t xml:space="preserve"> leadership and teamwork on </w:t>
      </w:r>
      <w:r w:rsidR="00B32B58">
        <w:t xml:space="preserve">Whitworth’s </w:t>
      </w:r>
      <w:r w:rsidR="00AF17FF">
        <w:t>C</w:t>
      </w:r>
      <w:r w:rsidR="00B32B58">
        <w:t xml:space="preserve">ross </w:t>
      </w:r>
      <w:r w:rsidR="00AF17FF">
        <w:t>C</w:t>
      </w:r>
      <w:r w:rsidR="00B32B58">
        <w:t xml:space="preserve">ountry and </w:t>
      </w:r>
      <w:r w:rsidR="00AF17FF">
        <w:t>T</w:t>
      </w:r>
      <w:r w:rsidR="00B32B58">
        <w:t>rack teams.</w:t>
      </w:r>
    </w:p>
    <w:p w14:paraId="49E16CAE" w14:textId="77777777" w:rsidR="006270A9" w:rsidRDefault="006E5583">
      <w:pPr>
        <w:pStyle w:val="Heading2"/>
      </w:pPr>
      <w:r>
        <w:t>Technology</w:t>
      </w:r>
    </w:p>
    <w:p w14:paraId="68133B1B" w14:textId="7F08EF4A" w:rsidR="006270A9" w:rsidRDefault="006E5583">
      <w:pPr>
        <w:pStyle w:val="ListBullet"/>
      </w:pPr>
      <w:r>
        <w:t xml:space="preserve">I am proficient </w:t>
      </w:r>
      <w:r w:rsidR="00981396">
        <w:t xml:space="preserve">in </w:t>
      </w:r>
      <w:r>
        <w:t xml:space="preserve">Excel and spreadsheet programs and capable with programing in </w:t>
      </w:r>
      <w:proofErr w:type="spellStart"/>
      <w:r>
        <w:t>c++</w:t>
      </w:r>
      <w:proofErr w:type="spellEnd"/>
      <w:r>
        <w:t xml:space="preserve"> </w:t>
      </w:r>
      <w:r w:rsidR="00E21310">
        <w:t>(</w:t>
      </w:r>
      <w:r w:rsidR="00562DD2">
        <w:t>1</w:t>
      </w:r>
      <w:r w:rsidR="00926576">
        <w:t xml:space="preserve"> year </w:t>
      </w:r>
      <w:r w:rsidR="007365A5">
        <w:t xml:space="preserve">self-learning </w:t>
      </w:r>
      <w:r w:rsidR="00030761">
        <w:t>,</w:t>
      </w:r>
      <w:r w:rsidR="007365A5">
        <w:t xml:space="preserve"> </w:t>
      </w:r>
      <w:r w:rsidR="00562DD2">
        <w:t>1.5</w:t>
      </w:r>
      <w:r w:rsidR="007365A5">
        <w:t xml:space="preserve"> year</w:t>
      </w:r>
      <w:r w:rsidR="00562DD2">
        <w:t>s</w:t>
      </w:r>
      <w:r w:rsidR="007365A5">
        <w:t xml:space="preserve"> of higher education instruction)</w:t>
      </w:r>
      <w:r>
        <w:t>.</w:t>
      </w:r>
      <w:r w:rsidR="007365A5">
        <w:t xml:space="preserve"> </w:t>
      </w:r>
      <w:r w:rsidR="00250293" w:rsidRPr="00562DD2">
        <w:rPr>
          <w:highlight w:val="yellow"/>
        </w:rPr>
        <w:t>While not well versed, I have interacted with and used</w:t>
      </w:r>
      <w:r w:rsidR="009A4740" w:rsidRPr="00562DD2">
        <w:rPr>
          <w:highlight w:val="yellow"/>
        </w:rPr>
        <w:t xml:space="preserve"> C, C#, </w:t>
      </w:r>
      <w:proofErr w:type="spellStart"/>
      <w:r w:rsidR="009A4740" w:rsidRPr="00562DD2">
        <w:rPr>
          <w:highlight w:val="yellow"/>
        </w:rPr>
        <w:t>Javascript</w:t>
      </w:r>
      <w:proofErr w:type="spellEnd"/>
      <w:r w:rsidR="009A4740" w:rsidRPr="00562DD2">
        <w:rPr>
          <w:highlight w:val="yellow"/>
        </w:rPr>
        <w:t>, HTML, CSS, XAML</w:t>
      </w:r>
      <w:r w:rsidR="00E7773D" w:rsidRPr="00562DD2">
        <w:rPr>
          <w:highlight w:val="yellow"/>
        </w:rPr>
        <w:t xml:space="preserve">, </w:t>
      </w:r>
      <w:r w:rsidR="00562DD2">
        <w:rPr>
          <w:highlight w:val="yellow"/>
        </w:rPr>
        <w:t xml:space="preserve">and </w:t>
      </w:r>
      <w:r w:rsidR="00E7773D" w:rsidRPr="00562DD2">
        <w:rPr>
          <w:highlight w:val="yellow"/>
        </w:rPr>
        <w:t xml:space="preserve">SQL queries </w:t>
      </w:r>
      <w:r w:rsidR="00562DD2">
        <w:rPr>
          <w:highlight w:val="yellow"/>
        </w:rPr>
        <w:t>in junction with</w:t>
      </w:r>
      <w:r w:rsidR="00E7773D" w:rsidRPr="00562DD2">
        <w:rPr>
          <w:highlight w:val="yellow"/>
        </w:rPr>
        <w:t xml:space="preserve"> </w:t>
      </w:r>
      <w:r w:rsidR="00C14B8D" w:rsidRPr="00562DD2">
        <w:rPr>
          <w:highlight w:val="yellow"/>
        </w:rPr>
        <w:t>databases.</w:t>
      </w:r>
      <w:r>
        <w:t xml:space="preserve"> </w:t>
      </w:r>
      <w:r w:rsidR="007C3D04">
        <w:t xml:space="preserve">In addition, I am competent in computer </w:t>
      </w:r>
      <w:r w:rsidR="00C14B8D">
        <w:t xml:space="preserve">hardware and </w:t>
      </w:r>
      <w:r w:rsidR="003A1DE6">
        <w:t>building</w:t>
      </w:r>
      <w:r w:rsidR="007C3D04">
        <w:t>.</w:t>
      </w:r>
    </w:p>
    <w:sdt>
      <w:sdtPr>
        <w:alias w:val="Experience:"/>
        <w:tag w:val="Experience:"/>
        <w:id w:val="171684534"/>
        <w:placeholder>
          <w:docPart w:val="B83F64562087459A86356C2C4C13337B"/>
        </w:placeholder>
        <w:temporary/>
        <w:showingPlcHdr/>
        <w15:appearance w15:val="hidden"/>
      </w:sdtPr>
      <w:sdtEndPr/>
      <w:sdtContent>
        <w:p w14:paraId="632DB1B8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6B07CD3D" w14:textId="5E23791A" w:rsidR="006270A9" w:rsidRDefault="007C3D04">
      <w:pPr>
        <w:pStyle w:val="Heading2"/>
      </w:pPr>
      <w:r>
        <w:t>Intern</w:t>
      </w:r>
      <w:r w:rsidR="009D5933">
        <w:t> | </w:t>
      </w:r>
      <w:r>
        <w:t>S5 Solutions</w:t>
      </w:r>
      <w:r w:rsidR="009D5933">
        <w:t> | </w:t>
      </w:r>
      <w:r>
        <w:t>August 2017 – April 2018</w:t>
      </w:r>
    </w:p>
    <w:p w14:paraId="25597E7E" w14:textId="077DA83A" w:rsidR="006270A9" w:rsidRDefault="00D336AB">
      <w:pPr>
        <w:pStyle w:val="ListBullet"/>
      </w:pPr>
      <w:r>
        <w:t>At S5 Solutions</w:t>
      </w:r>
      <w:r w:rsidR="00E22CA4">
        <w:t>,</w:t>
      </w:r>
      <w:r>
        <w:t xml:space="preserve"> I intern</w:t>
      </w:r>
      <w:r w:rsidR="00E23650">
        <w:t>ed</w:t>
      </w:r>
      <w:r>
        <w:t xml:space="preserve"> as a front-end developer</w:t>
      </w:r>
      <w:r w:rsidR="00E23650">
        <w:t xml:space="preserve"> of</w:t>
      </w:r>
      <w:r>
        <w:t xml:space="preserve"> a website </w:t>
      </w:r>
      <w:r w:rsidR="00E22CA4">
        <w:t>with a</w:t>
      </w:r>
      <w:r>
        <w:t xml:space="preserve"> team of interns. I learned basic skills for working with </w:t>
      </w:r>
      <w:r w:rsidR="006306D2">
        <w:t>HTML,</w:t>
      </w:r>
      <w:r>
        <w:t xml:space="preserve"> JavaScript and databases. I also learned how to work in a software development team</w:t>
      </w:r>
      <w:r w:rsidR="00E22CA4">
        <w:t xml:space="preserve"> </w:t>
      </w:r>
      <w:bookmarkStart w:id="0" w:name="_GoBack"/>
      <w:bookmarkEnd w:id="0"/>
      <w:r w:rsidR="00E22CA4">
        <w:t>with repositories and collaborative work</w:t>
      </w:r>
      <w:r>
        <w:t xml:space="preserve">. </w:t>
      </w:r>
    </w:p>
    <w:p w14:paraId="16A5194A" w14:textId="46BDF1D9" w:rsidR="00C96EBD" w:rsidRDefault="00C96EBD" w:rsidP="00C96EBD">
      <w:pPr>
        <w:pStyle w:val="Heading2"/>
      </w:pPr>
      <w:r>
        <w:t>Denny’s Pet World | May 2019 – Current</w:t>
      </w:r>
    </w:p>
    <w:p w14:paraId="3AD1BF3E" w14:textId="2BBE5402" w:rsidR="001B29CF" w:rsidRPr="001B29CF" w:rsidRDefault="005429FF" w:rsidP="000D6DBC">
      <w:pPr>
        <w:pStyle w:val="ListBullet"/>
        <w:numPr>
          <w:ilvl w:val="0"/>
          <w:numId w:val="0"/>
        </w:numPr>
        <w:ind w:left="216"/>
      </w:pPr>
      <w:r>
        <w:t xml:space="preserve">As an employee at Denny’s Pet World I </w:t>
      </w:r>
      <w:r w:rsidR="004006AF">
        <w:t>was responsible for facility</w:t>
      </w:r>
      <w:r w:rsidR="00B56057">
        <w:t xml:space="preserve"> </w:t>
      </w:r>
      <w:r w:rsidR="00727317" w:rsidRPr="00727317">
        <w:t>maintenance</w:t>
      </w:r>
      <w:r w:rsidR="00B56057">
        <w:t>, animal care</w:t>
      </w:r>
      <w:r w:rsidR="00E973E7">
        <w:t xml:space="preserve"> an</w:t>
      </w:r>
      <w:r w:rsidR="00FE6BBD">
        <w:t>d the</w:t>
      </w:r>
      <w:r w:rsidR="00E973E7">
        <w:t xml:space="preserve"> sales of pets, equipment and other products. </w:t>
      </w:r>
      <w:r w:rsidR="00333814">
        <w:t>Specifically I</w:t>
      </w:r>
      <w:r w:rsidR="00AC12DB">
        <w:t xml:space="preserve"> specialized in the care and sale of tropical </w:t>
      </w:r>
      <w:r w:rsidR="00B33D2A">
        <w:t>aquarium fish and regularly advised and helped customers in this arena.</w:t>
      </w:r>
    </w:p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F4819" w14:textId="77777777" w:rsidR="00F2407B" w:rsidRDefault="00F2407B">
      <w:pPr>
        <w:spacing w:after="0"/>
      </w:pPr>
      <w:r>
        <w:separator/>
      </w:r>
    </w:p>
  </w:endnote>
  <w:endnote w:type="continuationSeparator" w:id="0">
    <w:p w14:paraId="10BB16C8" w14:textId="77777777" w:rsidR="00F2407B" w:rsidRDefault="00F2407B">
      <w:pPr>
        <w:spacing w:after="0"/>
      </w:pPr>
      <w:r>
        <w:continuationSeparator/>
      </w:r>
    </w:p>
  </w:endnote>
  <w:endnote w:type="continuationNotice" w:id="1">
    <w:p w14:paraId="7BE084A6" w14:textId="77777777" w:rsidR="00F2407B" w:rsidRDefault="00F2407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36C69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B40CF" w14:textId="77777777" w:rsidR="00F2407B" w:rsidRDefault="00F2407B">
      <w:pPr>
        <w:spacing w:after="0"/>
      </w:pPr>
      <w:r>
        <w:separator/>
      </w:r>
    </w:p>
  </w:footnote>
  <w:footnote w:type="continuationSeparator" w:id="0">
    <w:p w14:paraId="2E15D6D2" w14:textId="77777777" w:rsidR="00F2407B" w:rsidRDefault="00F2407B">
      <w:pPr>
        <w:spacing w:after="0"/>
      </w:pPr>
      <w:r>
        <w:continuationSeparator/>
      </w:r>
    </w:p>
  </w:footnote>
  <w:footnote w:type="continuationNotice" w:id="1">
    <w:p w14:paraId="06B13135" w14:textId="77777777" w:rsidR="00F2407B" w:rsidRDefault="00F2407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24854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061426F"/>
    <w:multiLevelType w:val="hybridMultilevel"/>
    <w:tmpl w:val="B2C2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D003A0B"/>
    <w:multiLevelType w:val="hybridMultilevel"/>
    <w:tmpl w:val="39FCD4C0"/>
    <w:lvl w:ilvl="0" w:tplc="6B0C39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2E"/>
    <w:rsid w:val="000256E9"/>
    <w:rsid w:val="00030761"/>
    <w:rsid w:val="000A4F59"/>
    <w:rsid w:val="000D55EC"/>
    <w:rsid w:val="000D6DBC"/>
    <w:rsid w:val="00126D88"/>
    <w:rsid w:val="00141A4C"/>
    <w:rsid w:val="00146A30"/>
    <w:rsid w:val="001B29CF"/>
    <w:rsid w:val="001C6B37"/>
    <w:rsid w:val="001E5C04"/>
    <w:rsid w:val="0021721A"/>
    <w:rsid w:val="00250293"/>
    <w:rsid w:val="00260D78"/>
    <w:rsid w:val="00277F46"/>
    <w:rsid w:val="0028220F"/>
    <w:rsid w:val="002C4117"/>
    <w:rsid w:val="002D42AF"/>
    <w:rsid w:val="003022C8"/>
    <w:rsid w:val="003040DE"/>
    <w:rsid w:val="00325812"/>
    <w:rsid w:val="00333814"/>
    <w:rsid w:val="003367CA"/>
    <w:rsid w:val="00356C14"/>
    <w:rsid w:val="00396800"/>
    <w:rsid w:val="003A1DE6"/>
    <w:rsid w:val="003A2469"/>
    <w:rsid w:val="003B172D"/>
    <w:rsid w:val="003B7F18"/>
    <w:rsid w:val="003C7001"/>
    <w:rsid w:val="004006AF"/>
    <w:rsid w:val="0043395C"/>
    <w:rsid w:val="004508E3"/>
    <w:rsid w:val="00460425"/>
    <w:rsid w:val="004900A4"/>
    <w:rsid w:val="004B2E63"/>
    <w:rsid w:val="004B3634"/>
    <w:rsid w:val="004C0A2E"/>
    <w:rsid w:val="00505CD4"/>
    <w:rsid w:val="00510C96"/>
    <w:rsid w:val="005429FF"/>
    <w:rsid w:val="00562DD2"/>
    <w:rsid w:val="00592303"/>
    <w:rsid w:val="005956C9"/>
    <w:rsid w:val="005A3F59"/>
    <w:rsid w:val="005D0955"/>
    <w:rsid w:val="00617B26"/>
    <w:rsid w:val="006228E9"/>
    <w:rsid w:val="00622F45"/>
    <w:rsid w:val="006270A9"/>
    <w:rsid w:val="006306D2"/>
    <w:rsid w:val="00645AA0"/>
    <w:rsid w:val="00675956"/>
    <w:rsid w:val="00681034"/>
    <w:rsid w:val="006A4E4E"/>
    <w:rsid w:val="006E5583"/>
    <w:rsid w:val="006F2636"/>
    <w:rsid w:val="007140C2"/>
    <w:rsid w:val="00727317"/>
    <w:rsid w:val="007365A5"/>
    <w:rsid w:val="007C3D04"/>
    <w:rsid w:val="007C56E8"/>
    <w:rsid w:val="00816216"/>
    <w:rsid w:val="008313F1"/>
    <w:rsid w:val="00840CED"/>
    <w:rsid w:val="00846A62"/>
    <w:rsid w:val="00874C56"/>
    <w:rsid w:val="0087734B"/>
    <w:rsid w:val="008D2F9C"/>
    <w:rsid w:val="00915112"/>
    <w:rsid w:val="00916564"/>
    <w:rsid w:val="009262D2"/>
    <w:rsid w:val="00926576"/>
    <w:rsid w:val="0095771C"/>
    <w:rsid w:val="00981396"/>
    <w:rsid w:val="0098285A"/>
    <w:rsid w:val="009A4740"/>
    <w:rsid w:val="009A78D2"/>
    <w:rsid w:val="009B74D8"/>
    <w:rsid w:val="009D5933"/>
    <w:rsid w:val="00AC12DB"/>
    <w:rsid w:val="00AF17FF"/>
    <w:rsid w:val="00B01230"/>
    <w:rsid w:val="00B26ADC"/>
    <w:rsid w:val="00B32B58"/>
    <w:rsid w:val="00B33A45"/>
    <w:rsid w:val="00B33D2A"/>
    <w:rsid w:val="00B56057"/>
    <w:rsid w:val="00B6544B"/>
    <w:rsid w:val="00BA2BFA"/>
    <w:rsid w:val="00BA544D"/>
    <w:rsid w:val="00BD768D"/>
    <w:rsid w:val="00BE0C02"/>
    <w:rsid w:val="00C12237"/>
    <w:rsid w:val="00C14B8D"/>
    <w:rsid w:val="00C61F8E"/>
    <w:rsid w:val="00C876FA"/>
    <w:rsid w:val="00C96EBD"/>
    <w:rsid w:val="00CA0AE8"/>
    <w:rsid w:val="00CD15F7"/>
    <w:rsid w:val="00CD73BB"/>
    <w:rsid w:val="00CF7463"/>
    <w:rsid w:val="00D336AB"/>
    <w:rsid w:val="00DB139E"/>
    <w:rsid w:val="00DB2091"/>
    <w:rsid w:val="00E1383D"/>
    <w:rsid w:val="00E21310"/>
    <w:rsid w:val="00E22CA4"/>
    <w:rsid w:val="00E23650"/>
    <w:rsid w:val="00E67B28"/>
    <w:rsid w:val="00E7773D"/>
    <w:rsid w:val="00E83E4B"/>
    <w:rsid w:val="00E973E7"/>
    <w:rsid w:val="00ED08D1"/>
    <w:rsid w:val="00ED732C"/>
    <w:rsid w:val="00F13B58"/>
    <w:rsid w:val="00F22443"/>
    <w:rsid w:val="00F2407B"/>
    <w:rsid w:val="00FD6BE9"/>
    <w:rsid w:val="00FE6BBD"/>
    <w:rsid w:val="00FE7F9F"/>
    <w:rsid w:val="00FF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B59E3"/>
  <w15:chartTrackingRefBased/>
  <w15:docId w15:val="{6B0A5F7A-F456-4FA5-84AE-27D0ED1C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21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eb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93CFC88674481296C5314D9407C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3C5A8-2E70-4254-982B-08D53360AB86}"/>
      </w:docPartPr>
      <w:docPartBody>
        <w:p w:rsidR="003D599B" w:rsidRDefault="0040745D">
          <w:pPr>
            <w:pStyle w:val="EF93CFC88674481296C5314D9407CD1A"/>
          </w:pPr>
          <w:r>
            <w:t>Education</w:t>
          </w:r>
        </w:p>
      </w:docPartBody>
    </w:docPart>
    <w:docPart>
      <w:docPartPr>
        <w:name w:val="1306EE1583DD473C908EFF1AABB9A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CF49D-5A29-4F0B-9315-19589D8502B3}"/>
      </w:docPartPr>
      <w:docPartBody>
        <w:p w:rsidR="003D599B" w:rsidRDefault="0040745D">
          <w:pPr>
            <w:pStyle w:val="1306EE1583DD473C908EFF1AABB9ACE1"/>
          </w:pPr>
          <w:r>
            <w:t>Skills &amp; Abilities</w:t>
          </w:r>
        </w:p>
      </w:docPartBody>
    </w:docPart>
    <w:docPart>
      <w:docPartPr>
        <w:name w:val="B83F64562087459A86356C2C4C133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57758-0479-431D-B423-7AF561AF2C39}"/>
      </w:docPartPr>
      <w:docPartBody>
        <w:p w:rsidR="003D599B" w:rsidRDefault="0040745D">
          <w:pPr>
            <w:pStyle w:val="B83F64562087459A86356C2C4C13337B"/>
          </w:pPr>
          <w:r>
            <w:t>Experience</w:t>
          </w:r>
        </w:p>
      </w:docPartBody>
    </w:docPart>
    <w:docPart>
      <w:docPartPr>
        <w:name w:val="7376ACB6254246538C7136D87218D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FBD59-8E61-415B-9661-A558DDCC7AAD}"/>
      </w:docPartPr>
      <w:docPartBody>
        <w:p w:rsidR="003D599B" w:rsidRDefault="0040745D" w:rsidP="0040745D">
          <w:pPr>
            <w:pStyle w:val="7376ACB6254246538C7136D87218D456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5D"/>
    <w:rsid w:val="003D599B"/>
    <w:rsid w:val="0040745D"/>
    <w:rsid w:val="004B354F"/>
    <w:rsid w:val="004C171A"/>
    <w:rsid w:val="004E2A04"/>
    <w:rsid w:val="005533FC"/>
    <w:rsid w:val="00E9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741762F3F74388B0EC82040376A2C6">
    <w:name w:val="A0741762F3F74388B0EC82040376A2C6"/>
  </w:style>
  <w:style w:type="paragraph" w:customStyle="1" w:styleId="0427DE0EF73C48A1BD4D3C0460152ECD">
    <w:name w:val="0427DE0EF73C48A1BD4D3C0460152ECD"/>
  </w:style>
  <w:style w:type="paragraph" w:customStyle="1" w:styleId="187A25B860A748D0B45D85DC099CBBC0">
    <w:name w:val="187A25B860A748D0B45D85DC099CBBC0"/>
  </w:style>
  <w:style w:type="paragraph" w:customStyle="1" w:styleId="7C305192A8674F5480BD96D60608C347">
    <w:name w:val="7C305192A8674F5480BD96D60608C347"/>
  </w:style>
  <w:style w:type="paragraph" w:customStyle="1" w:styleId="B2E861F061624942860EC8C140B772F1">
    <w:name w:val="B2E861F061624942860EC8C140B772F1"/>
  </w:style>
  <w:style w:type="paragraph" w:customStyle="1" w:styleId="469C8BB9322241DDA535185F75ABC25F">
    <w:name w:val="469C8BB9322241DDA535185F75ABC25F"/>
  </w:style>
  <w:style w:type="paragraph" w:customStyle="1" w:styleId="EF93CFC88674481296C5314D9407CD1A">
    <w:name w:val="EF93CFC88674481296C5314D9407CD1A"/>
  </w:style>
  <w:style w:type="paragraph" w:customStyle="1" w:styleId="7F4DAF1C903142E59DAD5BDFC42D49F6">
    <w:name w:val="7F4DAF1C903142E59DAD5BDFC42D49F6"/>
  </w:style>
  <w:style w:type="paragraph" w:customStyle="1" w:styleId="D94219A99B464B9A8ED7DFF0F3984BA1">
    <w:name w:val="D94219A99B464B9A8ED7DFF0F3984BA1"/>
  </w:style>
  <w:style w:type="paragraph" w:customStyle="1" w:styleId="BF2B2DD2D38C40EF97D567B92BA04485">
    <w:name w:val="BF2B2DD2D38C40EF97D567B92BA04485"/>
  </w:style>
  <w:style w:type="paragraph" w:customStyle="1" w:styleId="6E9E1295177C4270A0FC92294EC60549">
    <w:name w:val="6E9E1295177C4270A0FC92294EC60549"/>
  </w:style>
  <w:style w:type="paragraph" w:customStyle="1" w:styleId="24ED87F99E2A45F3B10893E4E6DC7AE3">
    <w:name w:val="24ED87F99E2A45F3B10893E4E6DC7AE3"/>
  </w:style>
  <w:style w:type="paragraph" w:customStyle="1" w:styleId="E2AE1289422C4296B0B097AD091E9F80">
    <w:name w:val="E2AE1289422C4296B0B097AD091E9F80"/>
  </w:style>
  <w:style w:type="paragraph" w:customStyle="1" w:styleId="4E1B14CE2D624FDDA6B1D108CF608444">
    <w:name w:val="4E1B14CE2D624FDDA6B1D108CF608444"/>
  </w:style>
  <w:style w:type="paragraph" w:customStyle="1" w:styleId="56C3DCF2035D41AE978B717F2D751E91">
    <w:name w:val="56C3DCF2035D41AE978B717F2D751E91"/>
  </w:style>
  <w:style w:type="paragraph" w:customStyle="1" w:styleId="1306EE1583DD473C908EFF1AABB9ACE1">
    <w:name w:val="1306EE1583DD473C908EFF1AABB9ACE1"/>
  </w:style>
  <w:style w:type="paragraph" w:customStyle="1" w:styleId="6C6493357E9B4AE89FBFF3EA58C750B4">
    <w:name w:val="6C6493357E9B4AE89FBFF3EA58C750B4"/>
  </w:style>
  <w:style w:type="paragraph" w:customStyle="1" w:styleId="1C6374C38D11404688128B77EA36EB5F">
    <w:name w:val="1C6374C38D11404688128B77EA36EB5F"/>
  </w:style>
  <w:style w:type="paragraph" w:customStyle="1" w:styleId="E18033BAC01449548DBB28C4731917A5">
    <w:name w:val="E18033BAC01449548DBB28C4731917A5"/>
  </w:style>
  <w:style w:type="paragraph" w:customStyle="1" w:styleId="FF2ABA0036F148128F9B3F0C03ED9581">
    <w:name w:val="FF2ABA0036F148128F9B3F0C03ED9581"/>
  </w:style>
  <w:style w:type="paragraph" w:customStyle="1" w:styleId="4291C4093A4A42BCA365AB0E0D66FDD3">
    <w:name w:val="4291C4093A4A42BCA365AB0E0D66FDD3"/>
  </w:style>
  <w:style w:type="paragraph" w:customStyle="1" w:styleId="563791C747C44683949E12140404B7DD">
    <w:name w:val="563791C747C44683949E12140404B7DD"/>
  </w:style>
  <w:style w:type="paragraph" w:customStyle="1" w:styleId="6010FA3C89254856AFB7D86A05A10484">
    <w:name w:val="6010FA3C89254856AFB7D86A05A10484"/>
  </w:style>
  <w:style w:type="paragraph" w:customStyle="1" w:styleId="A654F0F5321242B3AA658C48DF80A456">
    <w:name w:val="A654F0F5321242B3AA658C48DF80A456"/>
  </w:style>
  <w:style w:type="paragraph" w:customStyle="1" w:styleId="B83F64562087459A86356C2C4C13337B">
    <w:name w:val="B83F64562087459A86356C2C4C13337B"/>
  </w:style>
  <w:style w:type="paragraph" w:customStyle="1" w:styleId="FD8572814879489DA587BA8F4BDCA42D">
    <w:name w:val="FD8572814879489DA587BA8F4BDCA42D"/>
  </w:style>
  <w:style w:type="paragraph" w:customStyle="1" w:styleId="3A61B3D07ABF4A6E86779B341CC49A7D">
    <w:name w:val="3A61B3D07ABF4A6E86779B341CC49A7D"/>
  </w:style>
  <w:style w:type="paragraph" w:customStyle="1" w:styleId="BF24D47A25134CA3A579AFC3D8446083">
    <w:name w:val="BF24D47A25134CA3A579AFC3D8446083"/>
  </w:style>
  <w:style w:type="paragraph" w:customStyle="1" w:styleId="3CE309D940E24C07978E64F0E2C0A55D">
    <w:name w:val="3CE309D940E24C07978E64F0E2C0A55D"/>
  </w:style>
  <w:style w:type="paragraph" w:customStyle="1" w:styleId="E328A7695A35436D9EF82D004E039418">
    <w:name w:val="E328A7695A35436D9EF82D004E039418"/>
  </w:style>
  <w:style w:type="paragraph" w:customStyle="1" w:styleId="5774B74D7E5D4601B105B43FD86D2D20">
    <w:name w:val="5774B74D7E5D4601B105B43FD86D2D20"/>
  </w:style>
  <w:style w:type="paragraph" w:customStyle="1" w:styleId="E6F9EDFE50144EA8BC8F47F3B3C4F14B">
    <w:name w:val="E6F9EDFE50144EA8BC8F47F3B3C4F14B"/>
  </w:style>
  <w:style w:type="paragraph" w:customStyle="1" w:styleId="29462B7266AA43F5BCCACD534D683F6B">
    <w:name w:val="29462B7266AA43F5BCCACD534D683F6B"/>
  </w:style>
  <w:style w:type="paragraph" w:customStyle="1" w:styleId="F05EEEFBE73D4B579D916CD77071BC7A">
    <w:name w:val="F05EEEFBE73D4B579D916CD77071BC7A"/>
    <w:rsid w:val="0040745D"/>
  </w:style>
  <w:style w:type="paragraph" w:customStyle="1" w:styleId="7376ACB6254246538C7136D87218D456">
    <w:name w:val="7376ACB6254246538C7136D87218D456"/>
    <w:rsid w:val="004074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088B3-05FC-44C5-9C68-775CCE55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3462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Caleb Grode</dc:creator>
  <cp:keywords/>
  <cp:lastModifiedBy>Caleb Grode</cp:lastModifiedBy>
  <cp:revision>90</cp:revision>
  <cp:lastPrinted>2019-09-19T06:09:00Z</cp:lastPrinted>
  <dcterms:created xsi:type="dcterms:W3CDTF">2019-02-05T22:17:00Z</dcterms:created>
  <dcterms:modified xsi:type="dcterms:W3CDTF">2019-09-19T20:55:00Z</dcterms:modified>
  <cp:version/>
</cp:coreProperties>
</file>